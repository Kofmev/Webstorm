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EDC" w:rsidRPr="00981F47" w:rsidRDefault="00683A61">
      <w:pPr>
        <w:pStyle w:val="Kop1"/>
      </w:pPr>
      <w:r>
        <w:t xml:space="preserve">Documentatie </w:t>
      </w:r>
      <w:proofErr w:type="spellStart"/>
      <w:proofErr w:type="gramStart"/>
      <w:r w:rsidR="00CB3DCE">
        <w:t>Webdevelopment</w:t>
      </w:r>
      <w:proofErr w:type="spellEnd"/>
      <w:r w:rsidR="00BE698D">
        <w:t xml:space="preserve"> </w:t>
      </w:r>
      <w:r>
        <w:t xml:space="preserve"> K.F.M.</w:t>
      </w:r>
      <w:proofErr w:type="gramEnd"/>
      <w:r>
        <w:t xml:space="preserve"> Verbeek</w:t>
      </w:r>
    </w:p>
    <w:p w:rsidR="00DD6F52" w:rsidRDefault="00DD6F52" w:rsidP="00BE698D">
      <w:pPr>
        <w:pStyle w:val="Lijstopsomteken"/>
      </w:pPr>
      <w:r w:rsidRPr="00CB3DCE">
        <w:t xml:space="preserve">Ik maak gebruik van </w:t>
      </w:r>
      <w:proofErr w:type="gramStart"/>
      <w:r w:rsidR="00CB3DCE" w:rsidRPr="00CB3DCE">
        <w:t>MVC</w:t>
      </w:r>
      <w:r w:rsidR="00CB3DCE">
        <w:t xml:space="preserve"> patroon</w:t>
      </w:r>
      <w:proofErr w:type="gramEnd"/>
    </w:p>
    <w:p w:rsidR="00CB3DCE" w:rsidRDefault="00CB3DCE" w:rsidP="00BE698D">
      <w:pPr>
        <w:pStyle w:val="Lijstopsomteken"/>
      </w:pPr>
      <w:r>
        <w:t>Ik heb 6 pagina’s</w:t>
      </w:r>
    </w:p>
    <w:p w:rsidR="00CB3DCE" w:rsidRDefault="00CB3DCE" w:rsidP="00BE698D">
      <w:pPr>
        <w:pStyle w:val="Lijstopsomteken"/>
      </w:pPr>
      <w:r>
        <w:t>Afbeeldingen worden in verschillende formats toegevoegd (</w:t>
      </w:r>
      <w:proofErr w:type="spellStart"/>
      <w:r>
        <w:t>png</w:t>
      </w:r>
      <w:proofErr w:type="spellEnd"/>
      <w:r>
        <w:t xml:space="preserve">/jpg -&gt; Index.html regel 25, 42. Canvas -&gt; OtherRaces.html regel 26+. </w:t>
      </w:r>
      <w:proofErr w:type="spellStart"/>
      <w:r>
        <w:t>Svg</w:t>
      </w:r>
      <w:proofErr w:type="spellEnd"/>
      <w:r>
        <w:t xml:space="preserve"> -&gt; Music.html regel 44+)</w:t>
      </w:r>
    </w:p>
    <w:p w:rsidR="00CB3DCE" w:rsidRDefault="00CB3DCE" w:rsidP="00BE698D">
      <w:pPr>
        <w:pStyle w:val="Lijstopsomteken"/>
      </w:pPr>
      <w:r>
        <w:t>Audio op pagina -&gt; Music.html regel 31, 34, 37</w:t>
      </w:r>
    </w:p>
    <w:p w:rsidR="00CB3DCE" w:rsidRDefault="00CB3DCE" w:rsidP="00BE698D">
      <w:pPr>
        <w:pStyle w:val="Lijstopsomteken"/>
      </w:pPr>
      <w:r>
        <w:t>Video op pagina -&gt; Movie.html regel 29</w:t>
      </w:r>
    </w:p>
    <w:p w:rsidR="00CB3DCE" w:rsidRDefault="00CB3DCE" w:rsidP="00BE698D">
      <w:pPr>
        <w:pStyle w:val="Lijstopsomteken"/>
      </w:pPr>
      <w:r>
        <w:t xml:space="preserve">Gestructureerde HTML elementen -&gt; overal </w:t>
      </w:r>
      <w:proofErr w:type="gramStart"/>
      <w:r>
        <w:t>gedaan(</w:t>
      </w:r>
      <w:proofErr w:type="gramEnd"/>
      <w:r>
        <w:t xml:space="preserve">Header en </w:t>
      </w:r>
      <w:proofErr w:type="spellStart"/>
      <w:r>
        <w:t>Footer</w:t>
      </w:r>
      <w:proofErr w:type="spellEnd"/>
      <w:r>
        <w:t>).</w:t>
      </w:r>
    </w:p>
    <w:p w:rsidR="00CB3DCE" w:rsidRDefault="00CB3DCE" w:rsidP="00BE698D">
      <w:pPr>
        <w:pStyle w:val="Lijstopsomteken"/>
      </w:pPr>
      <w:r>
        <w:t xml:space="preserve">Javascript -&gt; Form.js wordt gebruikt in KeepMePosted.html regel </w:t>
      </w:r>
      <w:r w:rsidR="00FC5271">
        <w:t>39+</w:t>
      </w:r>
    </w:p>
    <w:p w:rsidR="00FC5271" w:rsidRDefault="00FC5271" w:rsidP="00BE698D">
      <w:pPr>
        <w:pStyle w:val="Lijstopsomteken"/>
      </w:pPr>
      <w:r>
        <w:t xml:space="preserve">CSS -&gt; Toegepast in externe </w:t>
      </w:r>
      <w:proofErr w:type="spellStart"/>
      <w:r>
        <w:t>stylesheet</w:t>
      </w:r>
      <w:proofErr w:type="spellEnd"/>
      <w:r>
        <w:t xml:space="preserve"> style.css en door alle pagina’s heen gebruikt. </w:t>
      </w:r>
    </w:p>
    <w:p w:rsidR="00FC5271" w:rsidRDefault="00FC5271" w:rsidP="00BE698D">
      <w:pPr>
        <w:pStyle w:val="Lijstopsomteken"/>
      </w:pPr>
      <w:r>
        <w:t xml:space="preserve">Meerdere manieren van kleuren selecteren in </w:t>
      </w:r>
      <w:proofErr w:type="spellStart"/>
      <w:r>
        <w:t>stylesheet</w:t>
      </w:r>
      <w:proofErr w:type="spellEnd"/>
      <w:r>
        <w:t xml:space="preserve"> toegepast (Regel 11, 81, 123 voor voorbeelden.</w:t>
      </w:r>
    </w:p>
    <w:p w:rsidR="00FC5271" w:rsidRDefault="00FC5271" w:rsidP="00BE698D">
      <w:pPr>
        <w:pStyle w:val="Lijstopsomteken"/>
      </w:pPr>
      <w:proofErr w:type="spellStart"/>
      <w:r>
        <w:t>Dropdown</w:t>
      </w:r>
      <w:proofErr w:type="spellEnd"/>
      <w:r>
        <w:t xml:space="preserve"> button menu gemaakt om vanaf alle pagina’s te kunnen navigeren naar alle andere pagina’s (iedere </w:t>
      </w:r>
      <w:proofErr w:type="gramStart"/>
      <w:r>
        <w:t>html file</w:t>
      </w:r>
      <w:proofErr w:type="gramEnd"/>
      <w:r>
        <w:t>, style.css regel 193+</w:t>
      </w:r>
    </w:p>
    <w:p w:rsidR="00FC5271" w:rsidRDefault="00FC5271" w:rsidP="00BE698D">
      <w:pPr>
        <w:pStyle w:val="Lijstopsomteken"/>
      </w:pPr>
      <w:r>
        <w:t>Toepassen van formulier (KeepMePosted.html regel 39+)</w:t>
      </w:r>
    </w:p>
    <w:p w:rsidR="00FC5271" w:rsidRDefault="00FC5271" w:rsidP="00BE698D">
      <w:pPr>
        <w:pStyle w:val="Lijstopsomteken"/>
      </w:pPr>
      <w:proofErr w:type="gramStart"/>
      <w:r>
        <w:t>Terug geven</w:t>
      </w:r>
      <w:proofErr w:type="gramEnd"/>
      <w:r>
        <w:t xml:space="preserve"> van de data van het ingevulde formulier (Form.js regel 22+)</w:t>
      </w:r>
    </w:p>
    <w:p w:rsidR="00FC5271" w:rsidRDefault="00FC5271" w:rsidP="00BE698D">
      <w:pPr>
        <w:pStyle w:val="Lijstopsomteken"/>
      </w:pPr>
      <w:r>
        <w:t xml:space="preserve">Valideren dat de form </w:t>
      </w:r>
      <w:proofErr w:type="spellStart"/>
      <w:r>
        <w:t>requirements</w:t>
      </w:r>
      <w:proofErr w:type="spellEnd"/>
      <w:r>
        <w:t xml:space="preserve"> ingevuld zijn via Javascript (Form.js regel 3+)</w:t>
      </w:r>
    </w:p>
    <w:p w:rsidR="00FC5271" w:rsidRDefault="00FC5271" w:rsidP="00BE698D">
      <w:pPr>
        <w:pStyle w:val="Lijstopsomteken"/>
      </w:pPr>
      <w:r>
        <w:t xml:space="preserve">Gebruiken van </w:t>
      </w:r>
      <w:proofErr w:type="spellStart"/>
      <w:r>
        <w:t>iframe</w:t>
      </w:r>
      <w:proofErr w:type="spellEnd"/>
      <w:r>
        <w:t xml:space="preserve"> voor het afspelen van video (Movie.html regel 29)</w:t>
      </w:r>
    </w:p>
    <w:p w:rsidR="00DD6F52" w:rsidRPr="00CB3DCE" w:rsidRDefault="003258AE" w:rsidP="00DD6F52">
      <w:pPr>
        <w:pStyle w:val="Lijstopsomteken"/>
        <w:numPr>
          <w:ilvl w:val="0"/>
          <w:numId w:val="0"/>
        </w:numPr>
        <w:ind w:left="432" w:hanging="432"/>
      </w:pPr>
      <w:r>
        <w:t xml:space="preserve">Gebruiken van </w:t>
      </w:r>
      <w:proofErr w:type="spellStart"/>
      <w:r>
        <w:t>unordered</w:t>
      </w:r>
      <w:proofErr w:type="spellEnd"/>
      <w:r>
        <w:t xml:space="preserve"> list met </w:t>
      </w:r>
      <w:proofErr w:type="spellStart"/>
      <w:r>
        <w:t>anchors</w:t>
      </w:r>
      <w:proofErr w:type="spellEnd"/>
      <w:r>
        <w:t xml:space="preserve"> om </w:t>
      </w:r>
      <w:proofErr w:type="spellStart"/>
      <w:r>
        <w:t>snelknoppen</w:t>
      </w:r>
      <w:proofErr w:type="spellEnd"/>
      <w:r>
        <w:t xml:space="preserve"> naar andere plekken op de pagina te maken (Talents.html regel 39)</w:t>
      </w:r>
      <w:bookmarkStart w:id="0" w:name="_GoBack"/>
      <w:bookmarkEnd w:id="0"/>
    </w:p>
    <w:sectPr w:rsidR="00DD6F52" w:rsidRPr="00CB3DCE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E39" w:rsidRDefault="00987E39">
      <w:r>
        <w:separator/>
      </w:r>
    </w:p>
    <w:p w:rsidR="00987E39" w:rsidRDefault="00987E39"/>
  </w:endnote>
  <w:endnote w:type="continuationSeparator" w:id="0">
    <w:p w:rsidR="00987E39" w:rsidRDefault="00987E39">
      <w:r>
        <w:continuationSeparator/>
      </w:r>
    </w:p>
    <w:p w:rsidR="00987E39" w:rsidRDefault="00987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EDC" w:rsidRDefault="00D9010B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E39" w:rsidRDefault="00987E39">
      <w:r>
        <w:separator/>
      </w:r>
    </w:p>
    <w:p w:rsidR="00987E39" w:rsidRDefault="00987E39"/>
  </w:footnote>
  <w:footnote w:type="continuationSeparator" w:id="0">
    <w:p w:rsidR="00987E39" w:rsidRDefault="00987E39">
      <w:r>
        <w:continuationSeparator/>
      </w:r>
    </w:p>
    <w:p w:rsidR="00987E39" w:rsidRDefault="00987E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jstopsomtek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jstnummering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2"/>
    <w:rsid w:val="001A7EDC"/>
    <w:rsid w:val="002A2BA1"/>
    <w:rsid w:val="002A3CAD"/>
    <w:rsid w:val="002F6BCB"/>
    <w:rsid w:val="003258AE"/>
    <w:rsid w:val="00404C1C"/>
    <w:rsid w:val="00683A61"/>
    <w:rsid w:val="00816383"/>
    <w:rsid w:val="00981F47"/>
    <w:rsid w:val="00987E39"/>
    <w:rsid w:val="009C7CB1"/>
    <w:rsid w:val="00BE698D"/>
    <w:rsid w:val="00C44DEC"/>
    <w:rsid w:val="00C55403"/>
    <w:rsid w:val="00CB3DCE"/>
    <w:rsid w:val="00CD4B5B"/>
    <w:rsid w:val="00D9010B"/>
    <w:rsid w:val="00DD6F52"/>
    <w:rsid w:val="00DF194E"/>
    <w:rsid w:val="00FC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7BC14"/>
  <w15:chartTrackingRefBased/>
  <w15:docId w15:val="{B18326F7-B04A-6946-8C41-CDD5E7C5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nl-NL" w:eastAsia="ja-JP" w:bidi="nl-N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5403"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opsomteken">
    <w:name w:val="List Bullet"/>
    <w:basedOn w:val="Standaard"/>
    <w:uiPriority w:val="9"/>
    <w:qFormat/>
    <w:pPr>
      <w:numPr>
        <w:numId w:val="3"/>
      </w:numPr>
    </w:p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jstnummering">
    <w:name w:val="List Number"/>
    <w:basedOn w:val="Standaard"/>
    <w:uiPriority w:val="9"/>
    <w:qFormat/>
    <w:pPr>
      <w:numPr>
        <w:numId w:val="4"/>
      </w:numPr>
    </w:p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link w:val="Titel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caps/>
      <w:sz w:val="40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elvanboek">
    <w:name w:val="Book Title"/>
    <w:basedOn w:val="Standaardalinea-lettertype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Zwaar">
    <w:name w:val="Strong"/>
    <w:basedOn w:val="Standaardalinea-lettertype"/>
    <w:uiPriority w:val="22"/>
    <w:semiHidden/>
    <w:unhideWhenUsed/>
    <w:qFormat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sz w:val="36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sz w:val="36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731C3F" w:themeColor="hyperlink"/>
      <w:u w:val="single"/>
    </w:rPr>
  </w:style>
  <w:style w:type="paragraph" w:styleId="Lijstalinea">
    <w:name w:val="List Paragraph"/>
    <w:basedOn w:val="Standaard"/>
    <w:uiPriority w:val="34"/>
    <w:semiHidden/>
    <w:unhideWhenUsed/>
    <w:qFormat/>
    <w:rsid w:val="00DD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verbeek/Library/Containers/com.microsoft.Word/Data/Library/Application%20Support/Microsoft/Office/16.0/DTS/nl-NL%7bE2447446-A31A-DE4B-8CD3-D5F0B807229F%7d/%7b7FD73722-20CE-0B47-B18D-D37111BBDD8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{7FD73722-20CE-0B47-B18D-D37111BBDD86}tf10002086.dotx</Template>
  <TotalTime>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Verbeek</cp:lastModifiedBy>
  <cp:revision>2</cp:revision>
  <dcterms:created xsi:type="dcterms:W3CDTF">2019-05-31T14:08:00Z</dcterms:created>
  <dcterms:modified xsi:type="dcterms:W3CDTF">2019-05-31T14:08:00Z</dcterms:modified>
</cp:coreProperties>
</file>